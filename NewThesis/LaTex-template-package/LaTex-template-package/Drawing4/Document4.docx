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 w:hint="default"/>
          <w:sz w:val="8"/>
          <w:szCs w:val="8"/>
        </w:rPr>
      </w:pPr>
      <w:r>
        <w:rPr/>
        <w:pict>
          <v:group style="position:absolute;margin-left:476pt;margin-top:44pt;width:425pt;height:695pt;mso-position-horizontal-relative:page;mso-position-vertical-relative:page;z-index:-14416" coordorigin="9520,880" coordsize="8500,13900">
            <v:group style="position:absolute;left:9540;top:900;width:1620;height:720" coordorigin="9540,900" coordsize="1620,720">
              <v:shape style="position:absolute;left:9540;top:900;width:1620;height:720" coordorigin="9540,900" coordsize="1620,720" path="m9540,900l11160,900,11160,1620,9540,1620,9540,900xe" filled="false" stroked="true" strokeweight="2.0pt" strokecolor="#000000">
                <v:path arrowok="t"/>
              </v:shape>
            </v:group>
            <v:group style="position:absolute;left:11340;top:2160;width:2880;height:720" coordorigin="11340,2160" coordsize="2880,720">
              <v:shape style="position:absolute;left:11340;top:2160;width:2880;height:720" coordorigin="11340,2160" coordsize="2880,720" path="m11340,2160l14220,2160,14220,2880,11340,2880,11340,2160xe" filled="false" stroked="true" strokeweight="2.0pt" strokecolor="#000000">
                <v:path arrowok="t"/>
              </v:shape>
              <v:shape style="position:absolute;left:10181;top:1560;width:1392;height:1224" type="#_x0000_t75" stroked="false">
                <v:imagedata r:id="rId5" o:title=""/>
              </v:shape>
            </v:group>
            <v:group style="position:absolute;left:10260;top:1620;width:1043;height:900" coordorigin="10260,1620" coordsize="1043,900">
              <v:shape style="position:absolute;left:10260;top:1620;width:1043;height:900" coordorigin="10260,1620" coordsize="1043,900" path="m10260,1620l10274,1620,10274,2520,11303,2520e" filled="false" stroked="true" strokeweight="2.0pt" strokecolor="#000000">
                <v:path arrowok="t"/>
              </v:shape>
              <v:shape style="position:absolute;left:11160;top:2427;width:183;height:186" type="#_x0000_t75" stroked="false">
                <v:imagedata r:id="rId6" o:title=""/>
              </v:shape>
            </v:group>
            <v:group style="position:absolute;left:11340;top:3240;width:2880;height:720" coordorigin="11340,3240" coordsize="2880,720">
              <v:shape style="position:absolute;left:11340;top:3240;width:2880;height:720" coordorigin="11340,3240" coordsize="2880,720" path="m11340,3240l14220,3240,14220,3960,11340,3960,11340,3240xe" filled="false" stroked="true" strokeweight="2.0pt" strokecolor="#000000">
                <v:path arrowok="t"/>
              </v:shape>
              <v:shape style="position:absolute;left:10166;top:1579;width:1402;height:2285" type="#_x0000_t75" stroked="false">
                <v:imagedata r:id="rId7" o:title=""/>
              </v:shape>
            </v:group>
            <v:group style="position:absolute;left:10260;top:1621;width:1039;height:1979" coordorigin="10260,1621" coordsize="1039,1979">
              <v:shape style="position:absolute;left:10260;top:1621;width:1039;height:1979" coordorigin="10260,1621" coordsize="1039,1979" path="m10260,1621l10260,3580,11298,3599e" filled="false" stroked="true" strokeweight="2.0pt" strokecolor="#000000">
                <v:path arrowok="t"/>
              </v:shape>
              <v:shape style="position:absolute;left:11154;top:3504;width:184;height:186" type="#_x0000_t75" stroked="false">
                <v:imagedata r:id="rId8" o:title=""/>
              </v:shape>
            </v:group>
            <v:group style="position:absolute;left:11340;top:4320;width:2880;height:720" coordorigin="11340,4320" coordsize="2880,720">
              <v:shape style="position:absolute;left:11340;top:4320;width:2880;height:720" coordorigin="11340,4320" coordsize="2880,720" path="m11340,4320l14220,4320,14220,5040,11340,5040,11340,4320xe" filled="false" stroked="true" strokeweight="2.0pt" strokecolor="#000000">
                <v:path arrowok="t"/>
              </v:shape>
              <v:shape style="position:absolute;left:10166;top:1579;width:1406;height:3365" type="#_x0000_t75" stroked="false">
                <v:imagedata r:id="rId9" o:title=""/>
              </v:shape>
            </v:group>
            <v:group style="position:absolute;left:10260;top:1621;width:1042;height:3062" coordorigin="10260,1621" coordsize="1042,3062">
              <v:shape style="position:absolute;left:10260;top:1621;width:1042;height:3062" coordorigin="10260,1621" coordsize="1042,3062" path="m10260,1621l10260,4682,11301,4681e" filled="false" stroked="true" strokeweight="2.0pt" strokecolor="#000000">
                <v:path arrowok="t"/>
              </v:shape>
              <v:shape style="position:absolute;left:11158;top:4588;width:183;height:186" type="#_x0000_t75" stroked="false">
                <v:imagedata r:id="rId10" o:title=""/>
              </v:shape>
            </v:group>
            <v:group style="position:absolute;left:12780;top:5580;width:2880;height:720" coordorigin="12780,5580" coordsize="2880,720">
              <v:shape style="position:absolute;left:12780;top:5580;width:2880;height:720" coordorigin="12780,5580" coordsize="2880,720" path="m12780,5580l15660,5580,15660,6300,12780,6300,12780,5580xe" filled="false" stroked="true" strokeweight="2.0pt" strokecolor="#000000">
                <v:path arrowok="t"/>
              </v:shape>
              <v:shape style="position:absolute;left:11789;top:5002;width:1224;height:1200" type="#_x0000_t75" stroked="false">
                <v:imagedata r:id="rId11" o:title=""/>
              </v:shape>
            </v:group>
            <v:group style="position:absolute;left:11880;top:5040;width:862;height:907" coordorigin="11880,5040" coordsize="862,907">
              <v:shape style="position:absolute;left:11880;top:5040;width:862;height:907" coordorigin="11880,5040" coordsize="862,907" path="m11880,5040l11880,5947,12741,5941e" filled="false" stroked="true" strokeweight="2.0pt" strokecolor="#000000">
                <v:path arrowok="t"/>
              </v:shape>
              <v:shape style="position:absolute;left:12598;top:5849;width:183;height:186" type="#_x0000_t75" stroked="false">
                <v:imagedata r:id="rId12" o:title=""/>
              </v:shape>
            </v:group>
            <v:group style="position:absolute;left:12780;top:6660;width:2880;height:720" coordorigin="12780,6660" coordsize="2880,720">
              <v:shape style="position:absolute;left:12780;top:6660;width:2880;height:720" coordorigin="12780,6660" coordsize="2880,720" path="m12780,6660l15660,6660,15660,7380,12780,7380,12780,6660xe" filled="false" stroked="true" strokeweight="2.0pt" strokecolor="#000000">
                <v:path arrowok="t"/>
              </v:shape>
              <v:shape style="position:absolute;left:11789;top:4997;width:1224;height:2285" type="#_x0000_t75" stroked="false">
                <v:imagedata r:id="rId13" o:title=""/>
              </v:shape>
            </v:group>
            <v:group style="position:absolute;left:11879;top:5038;width:862;height:1981" coordorigin="11879,5038" coordsize="862,1981">
              <v:shape style="position:absolute;left:11879;top:5038;width:862;height:1981" coordorigin="11879,5038" coordsize="862,1981" path="m11879,5038l11879,7012,12740,7019e" filled="false" stroked="true" strokeweight="2.0pt" strokecolor="#000000">
                <v:path arrowok="t"/>
              </v:shape>
              <v:shape style="position:absolute;left:12597;top:6925;width:183;height:186" type="#_x0000_t75" stroked="false">
                <v:imagedata r:id="rId14" o:title=""/>
              </v:shape>
            </v:group>
            <v:group style="position:absolute;left:12780;top:7740;width:2880;height:720" coordorigin="12780,7740" coordsize="2880,720">
              <v:shape style="position:absolute;left:12780;top:7740;width:2880;height:720" coordorigin="12780,7740" coordsize="2880,720" path="m12780,7740l15660,7740,15660,8460,12780,8460,12780,7740xe" filled="false" stroked="true" strokeweight="2.0pt" strokecolor="#000000">
                <v:path arrowok="t"/>
              </v:shape>
              <v:shape style="position:absolute;left:11789;top:5002;width:1224;height:3360" type="#_x0000_t75" stroked="false">
                <v:imagedata r:id="rId15" o:title=""/>
              </v:shape>
            </v:group>
            <v:group style="position:absolute;left:11880;top:5040;width:861;height:3060" coordorigin="11880,5040" coordsize="861,3060">
              <v:shape style="position:absolute;left:11880;top:5040;width:861;height:3060" coordorigin="11880,5040" coordsize="861,3060" path="m11880,5040l11880,8096,12740,8100e" filled="false" stroked="true" strokeweight="2.0pt" strokecolor="#000000">
                <v:path arrowok="t"/>
              </v:shape>
              <v:shape style="position:absolute;left:12597;top:8006;width:183;height:186" type="#_x0000_t75" stroked="false">
                <v:imagedata r:id="rId16" o:title=""/>
              </v:shape>
            </v:group>
            <v:group style="position:absolute;left:13860;top:9000;width:2880;height:720" coordorigin="13860,9000" coordsize="2880,720">
              <v:shape style="position:absolute;left:13860;top:9000;width:2880;height:720" coordorigin="13860,9000" coordsize="2880,720" path="m13860,9000l16740,9000,16740,9720,13860,9720,13860,9000xe" filled="false" stroked="true" strokeweight="2.0pt" strokecolor="#000000">
                <v:path arrowok="t"/>
              </v:shape>
              <v:shape style="position:absolute;left:13046;top:8419;width:1046;height:1205" type="#_x0000_t75" stroked="false">
                <v:imagedata r:id="rId17" o:title=""/>
              </v:shape>
            </v:group>
            <v:group style="position:absolute;left:13140;top:8460;width:681;height:900" coordorigin="13140,8460" coordsize="681,900">
              <v:shape style="position:absolute;left:13140;top:8460;width:681;height:900" coordorigin="13140,8460" coordsize="681,900" path="m13140,8460l13140,9352,13820,9360e" filled="false" stroked="true" strokeweight="2.0pt" strokecolor="#000000">
                <v:path arrowok="t"/>
              </v:shape>
              <v:shape style="position:absolute;left:13677;top:9265;width:183;height:186" type="#_x0000_t75" stroked="false">
                <v:imagedata r:id="rId18" o:title=""/>
              </v:shape>
            </v:group>
            <v:group style="position:absolute;left:15120;top:10260;width:2880;height:720" coordorigin="15120,10260" coordsize="2880,720">
              <v:shape style="position:absolute;left:15120;top:10260;width:2880;height:720" coordorigin="15120,10260" coordsize="2880,720" path="m15120,10260l18000,10260,18000,10980,15120,10980,15120,10260xe" filled="false" stroked="true" strokeweight="2.0pt" strokecolor="#000000">
                <v:path arrowok="t"/>
              </v:shape>
              <v:shape style="position:absolute;left:14126;top:9682;width:1224;height:1200" type="#_x0000_t75" stroked="false">
                <v:imagedata r:id="rId19" o:title=""/>
              </v:shape>
            </v:group>
            <v:group style="position:absolute;left:14220;top:9720;width:861;height:900" coordorigin="14220,9720" coordsize="861,900">
              <v:shape style="position:absolute;left:14220;top:9720;width:861;height:900" coordorigin="14220,9720" coordsize="861,900" path="m14220,9720l14220,10612,15080,10620e" filled="false" stroked="true" strokeweight="2.0pt" strokecolor="#000000">
                <v:path arrowok="t"/>
              </v:shape>
              <v:shape style="position:absolute;left:14937;top:10526;width:183;height:186" type="#_x0000_t75" stroked="false">
                <v:imagedata r:id="rId20" o:title=""/>
              </v:shape>
            </v:group>
            <v:group style="position:absolute;left:15120;top:11340;width:2880;height:720" coordorigin="15120,11340" coordsize="2880,720">
              <v:shape style="position:absolute;left:15120;top:11340;width:2880;height:720" coordorigin="15120,11340" coordsize="2880,720" path="m15120,11340l18000,11340,18000,12060,15120,12060,15120,11340xe" filled="false" stroked="true" strokeweight="2.0pt" strokecolor="#000000">
                <v:path arrowok="t"/>
              </v:shape>
              <v:shape style="position:absolute;left:14126;top:9682;width:1224;height:2280" type="#_x0000_t75" stroked="false">
                <v:imagedata r:id="rId21" o:title=""/>
              </v:shape>
            </v:group>
            <v:group style="position:absolute;left:14220;top:9720;width:861;height:1980" coordorigin="14220,9720" coordsize="861,1980">
              <v:shape style="position:absolute;left:14220;top:9720;width:861;height:1980" coordorigin="14220,9720" coordsize="861,1980" path="m14220,9720l14220,11680,15080,11699e" filled="false" stroked="true" strokeweight="2.0pt" strokecolor="#000000">
                <v:path arrowok="t"/>
              </v:shape>
              <v:shape style="position:absolute;left:14936;top:11604;width:184;height:186" type="#_x0000_t75" stroked="false">
                <v:imagedata r:id="rId22" o:title=""/>
              </v:shape>
            </v:group>
            <v:group style="position:absolute;left:12420;top:12780;width:2880;height:720" coordorigin="12420,12780" coordsize="2880,720">
              <v:shape style="position:absolute;left:12420;top:12780;width:2880;height:720" coordorigin="12420,12780" coordsize="2880,720" path="m12420,12780l15300,12780,15300,13500,12420,13500,12420,12780xe" filled="false" stroked="true" strokeweight="2.0pt" strokecolor="#000000">
                <v:path arrowok="t"/>
              </v:shape>
              <v:shape style="position:absolute;left:11789;top:7882;width:864;height:5702" type="#_x0000_t75" stroked="false">
                <v:imagedata r:id="rId23" o:title=""/>
              </v:shape>
            </v:group>
            <v:group style="position:absolute;left:11880;top:7920;width:501;height:5399" coordorigin="11880,7920" coordsize="501,5399">
              <v:shape style="position:absolute;left:11880;top:7920;width:501;height:5399" coordorigin="11880,7920" coordsize="501,5399" path="m11880,7920l11880,13300,12380,13319e" filled="false" stroked="true" strokeweight="2.0pt" strokecolor="#000000">
                <v:path arrowok="t"/>
              </v:shape>
              <v:shape style="position:absolute;left:12235;top:13221;width:185;height:186" type="#_x0000_t75" stroked="false">
                <v:imagedata r:id="rId24" o:title=""/>
              </v:shape>
            </v:group>
            <v:group style="position:absolute;left:12420;top:14040;width:2880;height:720" coordorigin="12420,14040" coordsize="2880,720">
              <v:shape style="position:absolute;left:12420;top:14040;width:2880;height:720" coordorigin="12420,14040" coordsize="2880,720" path="m12420,14040l15300,14040,15300,14760,12420,14760,12420,14040xe" filled="false" stroked="true" strokeweight="2.0pt" strokecolor="#000000">
                <v:path arrowok="t"/>
              </v:shape>
              <v:shape style="position:absolute;left:11789;top:7699;width:864;height:6965" type="#_x0000_t75" stroked="false">
                <v:imagedata r:id="rId25" o:title=""/>
              </v:shape>
            </v:group>
            <v:group style="position:absolute;left:11880;top:7740;width:501;height:6667" coordorigin="11880,7740" coordsize="501,6667">
              <v:shape style="position:absolute;left:11880;top:7740;width:501;height:6667" coordorigin="11880,7740" coordsize="501,6667" path="m11880,7740l11880,14406,12380,14400e" filled="false" stroked="true" strokeweight="2.0pt" strokecolor="#000000">
                <v:path arrowok="t"/>
              </v:shape>
              <v:shape style="position:absolute;left:12237;top:14309;width:183;height:186" type="#_x0000_t75" stroked="false">
                <v:imagedata r:id="rId26" o:title="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9540;top:900;width:1620;height:720" type="#_x0000_t202" filled="false" stroked="false">
                <v:textbox inset="0,0,0,0">
                  <w:txbxContent>
                    <w:p>
                      <w:pPr>
                        <w:spacing w:line="254" w:lineRule="auto" w:before="153"/>
                        <w:ind w:left="434" w:right="430" w:firstLine="166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Class</w:t>
                      </w:r>
                      <w:r>
                        <w:rPr>
                          <w:rFonts w:ascii="Cambria"/>
                          <w:b/>
                          <w:w w:val="104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EBPlugin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1340;top:2160;width:2880;height:720" type="#_x0000_t202" filled="false" stroked="false">
                <v:textbox inset="0,0,0,0">
                  <w:txbxContent>
                    <w:p>
                      <w:pPr>
                        <w:spacing w:line="254" w:lineRule="auto" w:before="97"/>
                        <w:ind w:left="566" w:right="562" w:firstLine="668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Field</w:t>
                      </w:r>
                      <w:r>
                        <w:rPr>
                          <w:rFonts w:ascii="Cambria"/>
                          <w:b/>
                          <w:w w:val="104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seeWarning:</w:t>
                      </w:r>
                      <w:r>
                        <w:rPr>
                          <w:rFonts w:ascii="Cambria"/>
                          <w:b/>
                          <w:spacing w:val="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boolean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2287;top:3355;width:990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44" w:right="0" w:hanging="45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Constructor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44" w:right="0" w:firstLine="0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EBPlugin()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2073;top:4435;width:1417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-2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Method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0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handleMessage()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3344;top:5698;width:1756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-1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Parameter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0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message :</w:t>
                      </w:r>
                      <w:r>
                        <w:rPr>
                          <w:rFonts w:ascii="Cambria"/>
                          <w:b/>
                          <w:spacing w:val="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EBMessage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3114;top:6778;width:2214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-1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Method</w:t>
                      </w:r>
                      <w:r>
                        <w:rPr>
                          <w:rFonts w:ascii="Cambria"/>
                          <w:b/>
                          <w:spacing w:val="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Invocation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0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EditBus.removeFromBus()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3645;top:7925;width:1152;height:178" type="#_x0000_t202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If Statement</w:t>
                      </w:r>
                      <w:r>
                        <w:rPr>
                          <w:rFonts w:ascii="Cambria"/>
                          <w:b/>
                          <w:spacing w:val="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2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4995;top:9182;width:612;height:178" type="#_x0000_t202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Block</w:t>
                      </w:r>
                      <w:r>
                        <w:rPr>
                          <w:rFonts w:ascii="Cambria"/>
                          <w:b/>
                          <w:spacing w:val="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2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6062;top:10378;width:993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38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Expression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seeWarning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5832;top:11458;width:1455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-1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Then</w:t>
                      </w:r>
                      <w:r>
                        <w:rPr>
                          <w:rFonts w:ascii="Cambria"/>
                          <w:b/>
                          <w:spacing w:val="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Part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0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Return</w:t>
                      </w:r>
                      <w:r>
                        <w:rPr>
                          <w:rFonts w:ascii="Cambria"/>
                          <w:b/>
                          <w:spacing w:val="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statement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3110;top:12898;width:1503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Statement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0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seeWarning=true;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2844;top:14155;width:2035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color w:val="FF0000"/>
                          <w:w w:val="105"/>
                          <w:sz w:val="17"/>
                        </w:rPr>
                        <w:t>Expression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0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color w:val="FF0000"/>
                          <w:w w:val="105"/>
                          <w:sz w:val="17"/>
                        </w:rPr>
                        <w:t>Log Method Invocation</w:t>
                      </w:r>
                      <w:r>
                        <w:rPr>
                          <w:rFonts w:ascii="Cambria"/>
                          <w:b/>
                          <w:color w:val="FF0000"/>
                          <w:spacing w:val="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FF0000"/>
                          <w:w w:val="105"/>
                          <w:sz w:val="17"/>
                        </w:rPr>
                        <w:t>2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</w:p>
    <w:p>
      <w:pPr>
        <w:spacing w:line="17660" w:lineRule="exact"/>
        <w:ind w:left="14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352"/>
          <w:sz w:val="20"/>
          <w:szCs w:val="20"/>
        </w:rPr>
        <w:pict>
          <v:group style="width:451pt;height:883pt;mso-position-horizontal-relative:char;mso-position-vertical-relative:line" coordorigin="0,0" coordsize="9020,17660">
            <v:shape style="position:absolute;left:634;top:684;width:1018;height:1205" type="#_x0000_t75" stroked="false">
              <v:imagedata r:id="rId27" o:title=""/>
            </v:shape>
            <v:group style="position:absolute;left:719;top:720;width:662;height:907" coordorigin="719,720" coordsize="662,907">
              <v:shape style="position:absolute;left:719;top:720;width:662;height:907" coordorigin="719,720" coordsize="662,907" path="m719,720l719,1626,1380,1620e" filled="false" stroked="true" strokeweight="1.5pt" strokecolor="#000000">
                <v:path arrowok="t"/>
              </v:shape>
              <v:shape style="position:absolute;left:1237;top:1529;width:183;height:186" type="#_x0000_t75" stroked="false">
                <v:imagedata r:id="rId28" o:title=""/>
              </v:shape>
            </v:group>
            <v:group style="position:absolute;left:0;top:0;width:1620;height:720" coordorigin="0,0" coordsize="1620,720">
              <v:shape style="position:absolute;left:0;top:0;width:1620;height:720" coordorigin="0,0" coordsize="1620,720" path="m0,0l1620,0,1620,720,0,720,0,0xe" filled="true" fillcolor="#ffffff" stroked="false">
                <v:path arrowok="t"/>
                <v:fill type="solid"/>
              </v:shape>
            </v:group>
            <v:group style="position:absolute;left:1421;top:1260;width:2880;height:720" coordorigin="1421,1260" coordsize="2880,720">
              <v:shape style="position:absolute;left:1421;top:1260;width:2880;height:720" coordorigin="1421,1260" coordsize="2880,720" path="m1421,1260l4301,1260,4301,1980,1421,1980,1421,1260xe" filled="true" fillcolor="#ffffff" stroked="false">
                <v:path arrowok="t"/>
                <v:fill type="solid"/>
              </v:shape>
            </v:group>
            <v:group style="position:absolute;left:1421;top:1260;width:2880;height:720" coordorigin="1421,1260" coordsize="2880,720">
              <v:shape style="position:absolute;left:1421;top:1260;width:2880;height:720" coordorigin="1421,1260" coordsize="2880,720" path="m1421,1260l4301,1260,4301,1980,1421,1980,1421,1260xe" filled="false" stroked="true" strokeweight="2.0pt" strokecolor="#000000">
                <v:path arrowok="t"/>
              </v:shape>
            </v:group>
            <v:group style="position:absolute;left:1421;top:2340;width:2880;height:720" coordorigin="1421,2340" coordsize="2880,720">
              <v:shape style="position:absolute;left:1421;top:2340;width:2880;height:720" coordorigin="1421,2340" coordsize="2880,720" path="m1421,2340l4301,2340,4301,3060,1421,3060,1421,2340xe" filled="false" stroked="true" strokeweight="2.0pt" strokecolor="#000000">
                <v:path arrowok="t"/>
              </v:shape>
              <v:shape style="position:absolute;left:634;top:866;width:1037;height:2102" type="#_x0000_t75" stroked="false">
                <v:imagedata r:id="rId29" o:title=""/>
              </v:shape>
            </v:group>
            <v:group style="position:absolute;left:720;top:900;width:681;height:1800" coordorigin="720,900" coordsize="681,1800">
              <v:shape style="position:absolute;left:720;top:900;width:681;height:1800" coordorigin="720,900" coordsize="681,1800" path="m720,900l720,2684,1400,2699e" filled="false" stroked="true" strokeweight="1.5pt" strokecolor="#000000">
                <v:path arrowok="t"/>
              </v:shape>
              <v:shape style="position:absolute;left:1256;top:2604;width:184;height:186" type="#_x0000_t75" stroked="false">
                <v:imagedata r:id="rId30" o:title=""/>
              </v:shape>
              <v:shape style="position:absolute;left:2074;top:4106;width:1037;height:1200" type="#_x0000_t75" stroked="false">
                <v:imagedata r:id="rId31" o:title=""/>
              </v:shape>
            </v:group>
            <v:group style="position:absolute;left:2160;top:4140;width:681;height:899" coordorigin="2160,4140" coordsize="681,899">
              <v:shape style="position:absolute;left:2160;top:4140;width:681;height:899" coordorigin="2160,4140" coordsize="681,899" path="m2160,4140l2160,5018,2840,5039e" filled="false" stroked="true" strokeweight="1.5pt" strokecolor="#000000">
                <v:path arrowok="t"/>
              </v:shape>
              <v:shape style="position:absolute;left:2695;top:4942;width:185;height:186" type="#_x0000_t75" stroked="false">
                <v:imagedata r:id="rId32" o:title=""/>
              </v:shape>
              <v:shape style="position:absolute;left:2074;top:4284;width:1018;height:2102" type="#_x0000_t75" stroked="false">
                <v:imagedata r:id="rId33" o:title=""/>
              </v:shape>
            </v:group>
            <v:group style="position:absolute;left:2159;top:4319;width:662;height:1799" coordorigin="2159,4319" coordsize="662,1799">
              <v:shape style="position:absolute;left:2159;top:4319;width:662;height:1799" coordorigin="2159,4319" coordsize="662,1799" path="m2159,4319l2159,6089,2820,6117e" filled="false" stroked="true" strokeweight="1.5pt" strokecolor="#000000">
                <v:path arrowok="t"/>
              </v:shape>
              <v:shape style="position:absolute;left:2675;top:6019;width:185;height:185" type="#_x0000_t75" stroked="false">
                <v:imagedata r:id="rId34" o:title=""/>
              </v:shape>
              <v:shape style="position:absolute;left:2074;top:4106;width:1037;height:3360" type="#_x0000_t75" stroked="false">
                <v:imagedata r:id="rId35" o:title=""/>
              </v:shape>
            </v:group>
            <v:group style="position:absolute;left:2160;top:4140;width:681;height:3059" coordorigin="2160,4140" coordsize="681,3059">
              <v:shape style="position:absolute;left:2160;top:4140;width:681;height:3059" coordorigin="2160,4140" coordsize="681,3059" path="m2160,4140l2160,7181,2840,7199e" filled="false" stroked="true" strokeweight="1.5pt" strokecolor="#000000">
                <v:path arrowok="t"/>
              </v:shape>
              <v:shape style="position:absolute;left:2696;top:7103;width:184;height:186" type="#_x0000_t75" stroked="false">
                <v:imagedata r:id="rId36" o:title=""/>
              </v:shape>
              <v:shape style="position:absolute;left:634;top:3746;width:859;height:7320" type="#_x0000_t75" stroked="false">
                <v:imagedata r:id="rId37" o:title=""/>
              </v:shape>
            </v:group>
            <v:group style="position:absolute;left:720;top:3780;width:540;height:6981" coordorigin="720,3780" coordsize="540,6981">
              <v:shape style="position:absolute;left:720;top:3780;width:540;height:6981" coordorigin="720,3780" coordsize="540,6981" path="m720,3780l720,10755,1260,10755,1260,10760e" filled="false" stroked="true" strokeweight="1.5pt" strokecolor="#000000">
                <v:path arrowok="t"/>
              </v:shape>
              <v:shape style="position:absolute;left:1167;top:10617;width:186;height:183" type="#_x0000_t75" stroked="false">
                <v:imagedata r:id="rId38" o:title=""/>
              </v:shape>
            </v:group>
            <v:group style="position:absolute;left:1421;top:3420;width:2880;height:720" coordorigin="1421,3420" coordsize="2880,720">
              <v:shape style="position:absolute;left:1421;top:3420;width:2880;height:720" coordorigin="1421,3420" coordsize="2880,720" path="m1421,3420l4301,3420,4301,4140,1421,4140,1421,3420xe" filled="true" fillcolor="#ffffff" stroked="false">
                <v:path arrowok="t"/>
                <v:fill type="solid"/>
              </v:shape>
            </v:group>
            <v:group style="position:absolute;left:1421;top:3420;width:2880;height:720" coordorigin="1421,3420" coordsize="2880,720">
              <v:shape style="position:absolute;left:1421;top:3420;width:2880;height:720" coordorigin="1421,3420" coordsize="2880,720" path="m1421,3420l4301,3420,4301,4140,1421,4140,1421,3420xe" filled="false" stroked="true" strokeweight="2.0pt" strokecolor="#000000">
                <v:path arrowok="t"/>
              </v:shape>
            </v:group>
            <v:group style="position:absolute;left:2861;top:4680;width:2880;height:720" coordorigin="2861,4680" coordsize="2880,720">
              <v:shape style="position:absolute;left:2861;top:4680;width:2880;height:720" coordorigin="2861,4680" coordsize="2880,720" path="m2861,4680l5741,4680,5741,5400,2861,5400,2861,4680xe" filled="true" fillcolor="#ffffff" stroked="false">
                <v:path arrowok="t"/>
                <v:fill type="solid"/>
              </v:shape>
            </v:group>
            <v:group style="position:absolute;left:2861;top:5760;width:2880;height:720" coordorigin="2861,5760" coordsize="2880,720">
              <v:shape style="position:absolute;left:2861;top:5760;width:2880;height:720" coordorigin="2861,5760" coordsize="2880,720" path="m2861,5760l5741,5760,5741,6480,2861,6480,2861,5760xe" filled="true" fillcolor="#ffffff" stroked="false">
                <v:path arrowok="t"/>
                <v:fill type="solid"/>
              </v:shape>
            </v:group>
            <v:group style="position:absolute;left:2880;top:6840;width:2880;height:720" coordorigin="2880,6840" coordsize="2880,720">
              <v:shape style="position:absolute;left:2880;top:6840;width:2880;height:720" coordorigin="2880,6840" coordsize="2880,720" path="m2880,6840l5760,6840,5760,7560,2880,7560,2880,6840xe" filled="true" fillcolor="#ffffff" stroked="false">
                <v:path arrowok="t"/>
                <v:fill type="solid"/>
              </v:shape>
            </v:group>
            <v:group style="position:absolute;left:4301;top:8280;width:2880;height:720" coordorigin="4301,8280" coordsize="2880,720">
              <v:shape style="position:absolute;left:4301;top:8280;width:2880;height:720" coordorigin="4301,8280" coordsize="2880,720" path="m4301,8280l7181,8280,7181,9000,4301,9000,4301,8280xe" filled="false" stroked="true" strokeweight="2.0pt" strokecolor="#000000">
                <v:path arrowok="t"/>
              </v:shape>
            </v:group>
            <v:group style="position:absolute;left:4301;top:9360;width:2880;height:720" coordorigin="4301,9360" coordsize="2880,720">
              <v:shape style="position:absolute;left:4301;top:9360;width:2880;height:720" coordorigin="4301,9360" coordsize="2880,720" path="m4301,9360l7181,9360,7181,10080,4301,10080,4301,9360xe" filled="false" stroked="true" strokeweight="2.0pt" strokecolor="#000000">
                <v:path arrowok="t"/>
              </v:shape>
              <v:shape style="position:absolute;left:634;top:1946;width:1037;height:2102" type="#_x0000_t75" stroked="false">
                <v:imagedata r:id="rId29" o:title=""/>
              </v:shape>
            </v:group>
            <v:group style="position:absolute;left:720;top:1980;width:681;height:1800" coordorigin="720,1980" coordsize="681,1800">
              <v:shape style="position:absolute;left:720;top:1980;width:681;height:1800" coordorigin="720,1980" coordsize="681,1800" path="m720,1980l720,3764,1400,3779e" filled="false" stroked="true" strokeweight="1.5pt" strokecolor="#000000">
                <v:path arrowok="t"/>
              </v:shape>
              <v:shape style="position:absolute;left:1256;top:3684;width:184;height:186" type="#_x0000_t75" stroked="false">
                <v:imagedata r:id="rId30" o:title=""/>
              </v:shape>
              <v:shape style="position:absolute;left:3514;top:7524;width:1037;height:1382" type="#_x0000_t75" stroked="false">
                <v:imagedata r:id="rId39" o:title=""/>
              </v:shape>
            </v:group>
            <v:group style="position:absolute;left:3600;top:7560;width:681;height:1082" coordorigin="3600,7560" coordsize="681,1082">
              <v:shape style="position:absolute;left:3600;top:7560;width:681;height:1082" coordorigin="3600,7560" coordsize="681,1082" path="m3600,7560l3600,8642,4280,8640e" filled="false" stroked="true" strokeweight="1.5pt" strokecolor="#000000">
                <v:path arrowok="t"/>
              </v:shape>
              <v:shape style="position:absolute;left:4137;top:8548;width:183;height:186" type="#_x0000_t75" stroked="false">
                <v:imagedata r:id="rId40" o:title=""/>
              </v:shape>
              <v:shape style="position:absolute;left:3514;top:7524;width:1037;height:2462" type="#_x0000_t75" stroked="false">
                <v:imagedata r:id="rId41" o:title=""/>
              </v:shape>
            </v:group>
            <v:group style="position:absolute;left:3600;top:7560;width:681;height:2164" coordorigin="3600,7560" coordsize="681,2164">
              <v:shape style="position:absolute;left:3600;top:7560;width:681;height:2164" coordorigin="3600,7560" coordsize="681,2164" path="m3600,7560l3600,9724,4280,9720e" filled="false" stroked="true" strokeweight="1.5pt" strokecolor="#000000">
                <v:path arrowok="t"/>
              </v:shape>
              <v:shape style="position:absolute;left:4137;top:9628;width:183;height:186" type="#_x0000_t75" stroked="false">
                <v:imagedata r:id="rId42" o:title=""/>
              </v:shape>
              <v:shape style="position:absolute;left:2434;top:11124;width:1037;height:1022" type="#_x0000_t75" stroked="false">
                <v:imagedata r:id="rId43" o:title=""/>
              </v:shape>
            </v:group>
            <v:group style="position:absolute;left:2520;top:11160;width:681;height:720" coordorigin="2520,11160" coordsize="681,720">
              <v:shape style="position:absolute;left:2520;top:11160;width:681;height:720" coordorigin="2520,11160" coordsize="681,720" path="m2520,11160l2520,11876,3200,11880e" filled="false" stroked="true" strokeweight="1.5pt" strokecolor="#000000">
                <v:path arrowok="t"/>
              </v:shape>
              <v:shape style="position:absolute;left:3057;top:11786;width:183;height:186" type="#_x0000_t75" stroked="false">
                <v:imagedata r:id="rId44" o:title=""/>
              </v:shape>
              <v:shape style="position:absolute;left:2434;top:11666;width:1037;height:1560" type="#_x0000_t75" stroked="false">
                <v:imagedata r:id="rId45" o:title=""/>
              </v:shape>
            </v:group>
            <v:group style="position:absolute;left:2520;top:11700;width:681;height:1260" coordorigin="2520,11700" coordsize="681,1260">
              <v:shape style="position:absolute;left:2520;top:11700;width:681;height:1260" coordorigin="2520,11700" coordsize="681,1260" path="m2520,11700l2520,12957,3200,12960e" filled="false" stroked="true" strokeweight="1.5pt" strokecolor="#000000">
                <v:path arrowok="t"/>
              </v:shape>
              <v:shape style="position:absolute;left:3057;top:12867;width:183;height:186" type="#_x0000_t75" stroked="false">
                <v:imagedata r:id="rId46" o:title=""/>
              </v:shape>
              <v:shape style="position:absolute;left:3514;top:13284;width:859;height:1022" type="#_x0000_t75" stroked="false">
                <v:imagedata r:id="rId47" o:title=""/>
              </v:shape>
            </v:group>
            <v:group style="position:absolute;left:3600;top:13320;width:501;height:731" coordorigin="3600,13320" coordsize="501,731">
              <v:shape style="position:absolute;left:3600;top:13320;width:501;height:731" coordorigin="3600,13320" coordsize="501,731" path="m3600,13320l3600,14051,4100,14041e" filled="false" stroked="true" strokeweight="1.5pt" strokecolor="#000000">
                <v:path arrowok="t"/>
              </v:shape>
              <v:shape style="position:absolute;left:3956;top:13950;width:184;height:186" type="#_x0000_t75" stroked="false">
                <v:imagedata r:id="rId48" o:title=""/>
              </v:shape>
            </v:group>
            <v:group style="position:absolute;left:1260;top:10440;width:2880;height:720" coordorigin="1260,10440" coordsize="2880,720">
              <v:shape style="position:absolute;left:1260;top:10440;width:2880;height:720" coordorigin="1260,10440" coordsize="2880,720" path="m1260,10440l4140,10440,4140,11160,1260,11160,1260,10440xe" filled="true" fillcolor="#ffffff" stroked="false">
                <v:path arrowok="t"/>
                <v:fill type="solid"/>
              </v:shape>
            </v:group>
            <v:group style="position:absolute;left:1260;top:10440;width:2880;height:720" coordorigin="1260,10440" coordsize="2880,720">
              <v:shape style="position:absolute;left:1260;top:10440;width:2880;height:720" coordorigin="1260,10440" coordsize="2880,720" path="m1260,10440l4140,10440,4140,11160,1260,11160,1260,10440xe" filled="false" stroked="true" strokeweight="2.0pt" strokecolor="#000000">
                <v:path arrowok="t"/>
              </v:shape>
            </v:group>
            <v:group style="position:absolute;left:4140;top:13680;width:2880;height:720" coordorigin="4140,13680" coordsize="2880,720">
              <v:shape style="position:absolute;left:4140;top:13680;width:2880;height:720" coordorigin="4140,13680" coordsize="2880,720" path="m4140,13680l7020,13680,7020,14400,4140,14400,4140,13680xe" filled="true" fillcolor="#ffffff" stroked="false">
                <v:path arrowok="t"/>
                <v:fill type="solid"/>
              </v:shape>
            </v:group>
            <v:group style="position:absolute;left:4140;top:13680;width:2880;height:720" coordorigin="4140,13680" coordsize="2880,720">
              <v:shape style="position:absolute;left:4140;top:13680;width:2880;height:720" coordorigin="4140,13680" coordsize="2880,720" path="m4140,13680l7020,13680,7020,14400,4140,14400,4140,13680xe" filled="false" stroked="true" strokeweight="2.0pt" strokecolor="#000000">
                <v:path arrowok="t"/>
              </v:shape>
              <v:shape style="position:absolute;left:5131;top:14546;width:1219;height:1920" type="#_x0000_t75" stroked="false">
                <v:imagedata r:id="rId49" o:title=""/>
              </v:shape>
            </v:group>
            <v:group style="position:absolute;left:5220;top:14580;width:861;height:1620" coordorigin="5220,14580" coordsize="861,1620">
              <v:shape style="position:absolute;left:5220;top:14580;width:861;height:1620" coordorigin="5220,14580" coordsize="861,1620" path="m5220,14580l5220,16188,6080,16199e" filled="false" stroked="true" strokeweight="1.5pt" strokecolor="#000000">
                <v:path arrowok="t"/>
              </v:shape>
              <v:shape style="position:absolute;left:5937;top:16105;width:183;height:186" type="#_x0000_t75" stroked="false">
                <v:imagedata r:id="rId50" o:title=""/>
              </v:shape>
            </v:group>
            <v:group style="position:absolute;left:6120;top:14760;width:2880;height:720" coordorigin="6120,14760" coordsize="2880,720">
              <v:shape style="position:absolute;left:6120;top:14760;width:2880;height:720" coordorigin="6120,14760" coordsize="2880,720" path="m6120,14760l9000,14760,9000,15480,6120,15480,6120,14760xe" filled="true" fillcolor="#ffffff" stroked="false">
                <v:path arrowok="t"/>
                <v:fill type="solid"/>
              </v:shape>
            </v:group>
            <v:group style="position:absolute;left:6120;top:14760;width:2880;height:720" coordorigin="6120,14760" coordsize="2880,720">
              <v:shape style="position:absolute;left:6120;top:14760;width:2880;height:720" coordorigin="6120,14760" coordsize="2880,720" path="m6120,14760l9000,14760,9000,15480,6120,15480,6120,14760xe" filled="false" stroked="true" strokeweight="2.0pt" strokecolor="#000000">
                <v:path arrowok="t"/>
              </v:shape>
            </v:group>
            <v:group style="position:absolute;left:6120;top:15840;width:2880;height:720" coordorigin="6120,15840" coordsize="2880,720">
              <v:shape style="position:absolute;left:6120;top:15840;width:2880;height:720" coordorigin="6120,15840" coordsize="2880,720" path="m6120,15840l9000,15840,9000,16560,6120,16560,6120,15840xe" filled="true" fillcolor="#ffffff" stroked="false">
                <v:path arrowok="t"/>
                <v:fill type="solid"/>
              </v:shape>
            </v:group>
            <v:group style="position:absolute;left:6120;top:15840;width:2880;height:720" coordorigin="6120,15840" coordsize="2880,720">
              <v:shape style="position:absolute;left:6120;top:15840;width:2880;height:720" coordorigin="6120,15840" coordsize="2880,720" path="m6120,15840l9000,15840,9000,16560,6120,16560,6120,15840xe" filled="false" stroked="true" strokeweight="2.0pt" strokecolor="#000000">
                <v:path arrowok="t"/>
              </v:shape>
              <v:shape style="position:absolute;left:5136;top:14340;width:1214;height:1042" type="#_x0000_t75" stroked="false">
                <v:imagedata r:id="rId51" o:title=""/>
              </v:shape>
            </v:group>
            <v:group style="position:absolute;left:5220;top:14400;width:861;height:720" coordorigin="5220,14400" coordsize="861,720">
              <v:shape style="position:absolute;left:5220;top:14400;width:861;height:720" coordorigin="5220,14400" coordsize="861,720" path="m5220,14400l5228,14400,5228,15120,6080,15120e" filled="false" stroked="true" strokeweight="2.0pt" strokecolor="#000000">
                <v:path arrowok="t"/>
              </v:shape>
              <v:shape style="position:absolute;left:5937;top:15027;width:183;height:186" type="#_x0000_t75" stroked="false">
                <v:imagedata r:id="rId52" o:title=""/>
              </v:shape>
            </v:group>
            <v:group style="position:absolute;left:3240;top:11520;width:2880;height:720" coordorigin="3240,11520" coordsize="2880,720">
              <v:shape style="position:absolute;left:3240;top:11520;width:2880;height:720" coordorigin="3240,11520" coordsize="2880,720" path="m3240,11520l6120,11520,6120,12240,3240,12240,3240,11520xe" filled="true" fillcolor="#ffffff" stroked="false">
                <v:path arrowok="t"/>
                <v:fill type="solid"/>
              </v:shape>
            </v:group>
            <v:group style="position:absolute;left:3240;top:12600;width:2880;height:720" coordorigin="3240,12600" coordsize="2880,720">
              <v:shape style="position:absolute;left:3240;top:12600;width:2880;height:720" coordorigin="3240,12600" coordsize="2880,720" path="m3240,12600l6120,12600,6120,13320,3240,13320,3240,12600xe" filled="true" fillcolor="#ffffff" stroked="false">
                <v:path arrowok="t"/>
                <v:fill type="solid"/>
              </v:shape>
            </v:group>
            <v:group style="position:absolute;left:6120;top:16920;width:2880;height:720" coordorigin="6120,16920" coordsize="2880,720">
              <v:shape style="position:absolute;left:6120;top:16920;width:2880;height:720" coordorigin="6120,16920" coordsize="2880,720" path="m6120,16920l9000,16920,9000,17640,6120,17640,6120,16920xe" filled="false" stroked="true" strokeweight="2.0pt" strokecolor="#000000">
                <v:path arrowok="t"/>
              </v:shape>
              <v:shape style="position:absolute;left:5131;top:14546;width:1219;height:3000" type="#_x0000_t75" stroked="false">
                <v:imagedata r:id="rId53" o:title=""/>
              </v:shape>
            </v:group>
            <v:group style="position:absolute;left:5220;top:14580;width:861;height:2699" coordorigin="5220,14580" coordsize="861,2699">
              <v:shape style="position:absolute;left:5220;top:14580;width:861;height:2699" coordorigin="5220,14580" coordsize="861,2699" path="m5220,14580l5220,17256,6080,17279e" filled="false" stroked="true" strokeweight="1.5pt" strokecolor="#000000">
                <v:path arrowok="t"/>
              </v:shape>
              <v:shape style="position:absolute;left:5936;top:17183;width:184;height:186" type="#_x0000_t75" stroked="false">
                <v:imagedata r:id="rId54" o:title=""/>
              </v:shape>
              <v:shape style="position:absolute;left:1260;top:10440;width:2880;height:720" type="#_x0000_t202" filled="false" stroked="false">
                <v:textbox inset="0,0,0,0">
                  <w:txbxContent>
                    <w:p>
                      <w:pPr>
                        <w:spacing w:line="254" w:lineRule="auto" w:before="100"/>
                        <w:ind w:left="662" w:right="658" w:firstLine="463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Method</w:t>
                      </w:r>
                      <w:r>
                        <w:rPr>
                          <w:rFonts w:ascii="Cambria"/>
                          <w:b/>
                          <w:w w:val="104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actionPerformed()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140;top:13680;width:2880;height:720" type="#_x0000_t202" filled="false" stroked="false">
                <v:textbox inset="0,0,0,0">
                  <w:txbxContent>
                    <w:p>
                      <w:pPr>
                        <w:spacing w:line="240" w:lineRule="auto" w:before="6"/>
                        <w:rPr>
                          <w:rFonts w:ascii="Times New Roman" w:hAnsi="Times New Roman" w:cs="Times New Roman" w:eastAsia="Times New Roman" w:hint="default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1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Block</w:t>
                      </w:r>
                      <w:r>
                        <w:rPr>
                          <w:rFonts w:ascii="Cambria"/>
                          <w:b/>
                          <w:spacing w:val="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120;top:14760;width:2880;height:720" type="#_x0000_t202" filled="false" stroked="false">
                <v:textbox inset="0,0,0,0">
                  <w:txbxContent>
                    <w:p>
                      <w:pPr>
                        <w:spacing w:line="254" w:lineRule="auto" w:before="100"/>
                        <w:ind w:left="965" w:right="965" w:hanging="1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Expression</w:t>
                      </w:r>
                      <w:r>
                        <w:rPr>
                          <w:rFonts w:ascii="Cambria"/>
                          <w:b/>
                          <w:w w:val="104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action=null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921;top:1375;width:1877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731" w:right="0" w:firstLine="0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Field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context:</w:t>
                      </w:r>
                      <w:r>
                        <w:rPr>
                          <w:rFonts w:ascii="Cambria"/>
                          <w:b/>
                          <w:spacing w:val="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ActionContext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071;top:2455;width:1578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-1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Field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-1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actionName:</w:t>
                      </w:r>
                      <w:r>
                        <w:rPr>
                          <w:rFonts w:ascii="Cambria"/>
                          <w:b/>
                          <w:spacing w:val="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String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366;top:3535;width:990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47" w:right="0" w:hanging="48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Constructor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47" w:right="0" w:firstLine="0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Wrapper()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867;top:8398;width:1746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-2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Statement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-1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this.context=context;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496;top:9478;width:2488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-1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Statement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-1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this.actionName=actionName;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541;top:15958;width:2035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97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 w:cs="Cambria" w:eastAsia="Cambria" w:hint="default"/>
                          <w:b/>
                          <w:bCs/>
                          <w:color w:val="FF0000"/>
                          <w:spacing w:val="1"/>
                          <w:w w:val="104"/>
                          <w:sz w:val="17"/>
                          <w:szCs w:val="17"/>
                        </w:rPr>
                        <w:t>The</w:t>
                      </w:r>
                      <w:r>
                        <w:rPr>
                          <w:rFonts w:ascii="Cambria" w:hAnsi="Cambria" w:cs="Cambria" w:eastAsia="Cambria" w:hint="default"/>
                          <w:b/>
                          <w:bCs/>
                          <w:color w:val="FF0000"/>
                          <w:w w:val="104"/>
                          <w:sz w:val="17"/>
                          <w:szCs w:val="17"/>
                        </w:rPr>
                        <w:t>n</w:t>
                      </w:r>
                      <w:r>
                        <w:rPr>
                          <w:rFonts w:ascii="Cambria" w:hAnsi="Cambria" w:cs="Cambria" w:eastAsia="Cambria" w:hint="default"/>
                          <w:b/>
                          <w:bCs/>
                          <w:color w:val="FF00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Cambria" w:hAnsi="Cambria" w:cs="Cambria" w:eastAsia="Cambria" w:hint="default"/>
                          <w:b/>
                          <w:bCs/>
                          <w:color w:val="FF0000"/>
                          <w:spacing w:val="1"/>
                          <w:w w:val="104"/>
                          <w:sz w:val="17"/>
                          <w:szCs w:val="17"/>
                        </w:rPr>
                        <w:t>Par</w:t>
                      </w:r>
                      <w:r>
                        <w:rPr>
                          <w:rFonts w:ascii="Cambria" w:hAnsi="Cambria" w:cs="Cambria" w:eastAsia="Cambria" w:hint="default"/>
                          <w:b/>
                          <w:bCs/>
                          <w:color w:val="FF0000"/>
                          <w:w w:val="104"/>
                          <w:sz w:val="17"/>
                          <w:szCs w:val="17"/>
                        </w:rPr>
                        <w:t>t</w:t>
                      </w:r>
                      <w:r>
                        <w:rPr>
                          <w:rFonts w:ascii="Cambria" w:hAnsi="Cambria" w:cs="Cambria" w:eastAsia="Cambria" w:hint="default"/>
                          <w:b/>
                          <w:bCs/>
                          <w:color w:val="FF0000"/>
                          <w:w w:val="34"/>
                          <w:sz w:val="17"/>
                          <w:szCs w:val="17"/>
                        </w:rPr>
                        <w:t>-­‐</w:t>
                      </w:r>
                      <w:r>
                        <w:rPr>
                          <w:rFonts w:ascii="Cambria" w:hAnsi="Cambria" w:cs="Cambria" w:eastAsia="Cambria" w:hint="default"/>
                          <w:b/>
                          <w:bCs/>
                          <w:color w:val="FF00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Cambria" w:hAnsi="Cambria" w:cs="Cambria" w:eastAsia="Cambria" w:hint="default"/>
                          <w:b/>
                          <w:bCs/>
                          <w:color w:val="FF0000"/>
                          <w:spacing w:val="1"/>
                          <w:w w:val="104"/>
                          <w:sz w:val="17"/>
                          <w:szCs w:val="17"/>
                        </w:rPr>
                        <w:t>Express</w:t>
                      </w:r>
                      <w:r>
                        <w:rPr>
                          <w:rFonts w:ascii="Cambria" w:hAnsi="Cambria" w:cs="Cambria" w:eastAsia="Cambria" w:hint="default"/>
                          <w:b/>
                          <w:bCs/>
                          <w:color w:val="FF0000"/>
                          <w:w w:val="104"/>
                          <w:sz w:val="17"/>
                          <w:szCs w:val="17"/>
                        </w:rPr>
                        <w:t>i</w:t>
                      </w:r>
                      <w:r>
                        <w:rPr>
                          <w:rFonts w:ascii="Cambria" w:hAnsi="Cambria" w:cs="Cambria" w:eastAsia="Cambria" w:hint="default"/>
                          <w:b/>
                          <w:bCs/>
                          <w:color w:val="FF0000"/>
                          <w:spacing w:val="1"/>
                          <w:w w:val="104"/>
                          <w:sz w:val="17"/>
                          <w:szCs w:val="17"/>
                        </w:rPr>
                        <w:t>o</w:t>
                      </w:r>
                      <w:r>
                        <w:rPr>
                          <w:rFonts w:ascii="Cambria" w:hAnsi="Cambria" w:cs="Cambria" w:eastAsia="Cambria" w:hint="default"/>
                          <w:b/>
                          <w:bCs/>
                          <w:color w:val="FF0000"/>
                          <w:w w:val="104"/>
                          <w:sz w:val="17"/>
                          <w:szCs w:val="17"/>
                        </w:rPr>
                        <w:t>n</w:t>
                      </w:r>
                      <w:r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color w:val="FF0000"/>
                          <w:w w:val="105"/>
                          <w:sz w:val="17"/>
                        </w:rPr>
                        <w:t>Log Method Invocation</w:t>
                      </w:r>
                      <w:r>
                        <w:rPr>
                          <w:rFonts w:ascii="Cambria"/>
                          <w:b/>
                          <w:color w:val="FF0000"/>
                          <w:spacing w:val="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FF0000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371;top:17038;width:2376;height:38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Else Part: Method</w:t>
                      </w:r>
                      <w:r>
                        <w:rPr>
                          <w:rFonts w:ascii="Cambria"/>
                          <w:b/>
                          <w:spacing w:val="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Invocation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  <w:p>
                      <w:pPr>
                        <w:spacing w:line="195" w:lineRule="exact" w:before="12"/>
                        <w:ind w:left="1" w:right="0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Context.removeAction();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0;width:1620;height:720" type="#_x0000_t202" filled="false" stroked="true" strokeweight="2.0pt" strokecolor="#000000">
                <v:textbox inset="0,0,0,0">
                  <w:txbxContent>
                    <w:p>
                      <w:pPr>
                        <w:spacing w:line="254" w:lineRule="auto" w:before="133"/>
                        <w:ind w:left="416" w:right="416" w:firstLine="162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Class</w:t>
                      </w:r>
                      <w:r>
                        <w:rPr>
                          <w:rFonts w:ascii="Cambria"/>
                          <w:b/>
                          <w:w w:val="104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Wrapper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861;top:4680;width:2880;height:720" type="#_x0000_t202" filled="false" stroked="true" strokeweight="2.0pt" strokecolor="#000000">
                <v:textbox inset="0,0,0,0">
                  <w:txbxContent>
                    <w:p>
                      <w:pPr>
                        <w:spacing w:line="254" w:lineRule="auto" w:before="80"/>
                        <w:ind w:left="499" w:right="500" w:firstLine="476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Parameter</w:t>
                      </w:r>
                      <w:r>
                        <w:rPr>
                          <w:rFonts w:ascii="Cambria"/>
                          <w:b/>
                          <w:w w:val="104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context:ActionContext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861;top:5760;width:2880;height:720" type="#_x0000_t202" filled="false" stroked="true" strokeweight="2.0pt" strokecolor="#000000">
                <v:textbox inset="0,0,0,0">
                  <w:txbxContent>
                    <w:p>
                      <w:pPr>
                        <w:spacing w:line="254" w:lineRule="auto" w:before="80"/>
                        <w:ind w:left="629" w:right="629" w:firstLine="346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Parameter</w:t>
                      </w:r>
                      <w:r>
                        <w:rPr>
                          <w:rFonts w:ascii="Cambria"/>
                          <w:b/>
                          <w:w w:val="104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actionName:</w:t>
                      </w:r>
                      <w:r>
                        <w:rPr>
                          <w:rFonts w:ascii="Cambria"/>
                          <w:b/>
                          <w:spacing w:val="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String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880;top:6840;width:2880;height:720" type="#_x0000_t202" filled="false" stroked="true" strokeweight="2.0pt" strokecolor="#000000">
                <v:textbox inset="0,0,0,0">
                  <w:txbxContent>
                    <w:p>
                      <w:pPr>
                        <w:spacing w:before="133"/>
                        <w:ind w:left="0" w:right="12" w:firstLine="0"/>
                        <w:jc w:val="center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Block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240;top:11520;width:2880;height:720" type="#_x0000_t202" filled="false" stroked="true" strokeweight="2.0pt" strokecolor="#000000">
                <v:textbox inset="0,0,0,0">
                  <w:txbxContent>
                    <w:p>
                      <w:pPr>
                        <w:spacing w:line="254" w:lineRule="auto" w:before="80"/>
                        <w:ind w:left="719" w:right="718" w:firstLine="256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Parameter</w:t>
                      </w:r>
                      <w:r>
                        <w:rPr>
                          <w:rFonts w:ascii="Cambria"/>
                          <w:b/>
                          <w:spacing w:val="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spacing w:val="3"/>
                          <w:w w:val="105"/>
                          <w:sz w:val="17"/>
                        </w:rPr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Evt</w:t>
                      </w:r>
                      <w:r>
                        <w:rPr>
                          <w:rFonts w:ascii="Cambria"/>
                          <w:b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ActionEvent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240;top:12600;width:2880;height:720" type="#_x0000_t202" filled="false" stroked="true" strokeweight="2.0pt" strokecolor="#000000">
                <v:textbox inset="0,0,0,0">
                  <w:txbxContent>
                    <w:p>
                      <w:pPr>
                        <w:spacing w:before="147"/>
                        <w:ind w:left="842" w:right="0" w:firstLine="0"/>
                        <w:jc w:val="left"/>
                        <w:rPr>
                          <w:rFonts w:ascii="Cambria" w:hAnsi="Cambria" w:cs="Cambria" w:eastAsia="Cambria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If Statement</w:t>
                      </w:r>
                      <w:r>
                        <w:rPr>
                          <w:rFonts w:ascii="Cambria"/>
                          <w:b/>
                          <w:spacing w:val="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Cambria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352"/>
          <w:sz w:val="20"/>
          <w:szCs w:val="20"/>
        </w:rPr>
      </w:r>
    </w:p>
    <w:p>
      <w:pPr>
        <w:spacing w:after="0" w:line="17660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8720" w:h="27360"/>
          <w:pgMar w:top="800" w:bottom="280" w:left="1300" w:right="5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1300" w:lineRule="exact"/>
        <w:ind w:left="282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5"/>
          <w:sz w:val="20"/>
          <w:szCs w:val="20"/>
        </w:rPr>
        <w:pict>
          <v:group style="width:479pt;height:65pt;mso-position-horizontal-relative:char;mso-position-vertical-relative:line" coordorigin="0,0" coordsize="9580,1300">
            <v:group style="position:absolute;left:20;top:20;width:2340;height:1260" coordorigin="20,20" coordsize="2340,1260">
              <v:shape style="position:absolute;left:20;top:20;width:2340;height:1260" coordorigin="20,20" coordsize="2340,1260" path="m20,20l2360,20,2360,1280,20,1280,20,20xe" filled="false" stroked="true" strokeweight="2.0pt" strokecolor="#000000">
                <v:path arrowok="t"/>
              </v:shape>
            </v:group>
            <v:group style="position:absolute;left:7040;top:20;width:2520;height:1260" coordorigin="7040,20" coordsize="2520,1260">
              <v:shape style="position:absolute;left:7040;top:20;width:2520;height:1260" coordorigin="7040,20" coordsize="2520,1260" path="m7040,20l9560,20,9560,1280,7040,1280,7040,20xe" filled="false" stroked="true" strokeweight="2.0pt" strokecolor="#000000">
                <v:path arrowok="t"/>
              </v:shape>
              <v:shape style="position:absolute;left:2130;top:541;width:5141;height:461" type="#_x0000_t75" stroked="false">
                <v:imagedata r:id="rId55" o:title=""/>
              </v:shape>
            </v:group>
            <v:group style="position:absolute;left:2400;top:740;width:4601;height:2" coordorigin="2400,740" coordsize="4601,2">
              <v:shape style="position:absolute;left:2400;top:740;width:4601;height:2" coordorigin="2400,740" coordsize="4601,0" path="m2400,740l4700,740,7000,740e" filled="false" stroked="true" strokeweight="2.0pt" strokecolor="#000000">
                <v:path arrowok="t"/>
              </v:shape>
              <v:shape style="position:absolute;left:2360;top:647;width:183;height:186" type="#_x0000_t75" stroked="false">
                <v:imagedata r:id="rId56" o:title=""/>
              </v:shape>
              <v:shape style="position:absolute;left:6857;top:647;width:183;height:186" type="#_x0000_t75" stroked="false">
                <v:imagedata r:id="rId6" o:title=""/>
              </v:shape>
              <v:shape style="position:absolute;left:20;top:20;width:2340;height:1260" type="#_x0000_t202" filled="false" stroked="false">
                <v:textbox inset="0,0,0,0">
                  <w:txbxContent>
                    <w:p>
                      <w:pPr>
                        <w:spacing w:line="249" w:lineRule="auto" w:before="260"/>
                        <w:ind w:left="557" w:right="554" w:firstLine="264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Class</w:t>
                      </w:r>
                      <w:r>
                        <w:rPr>
                          <w:rFonts w:ascii="Cambria"/>
                          <w:w w:val="102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Wrapper</w:t>
                      </w:r>
                    </w:p>
                  </w:txbxContent>
                </v:textbox>
                <w10:wrap type="none"/>
              </v:shape>
              <v:shape style="position:absolute;left:7040;top:20;width:2520;height:1260" type="#_x0000_t202" filled="false" stroked="false">
                <v:textbox inset="0,0,0,0">
                  <w:txbxContent>
                    <w:p>
                      <w:pPr>
                        <w:spacing w:line="249" w:lineRule="auto" w:before="260"/>
                        <w:ind w:left="633" w:right="634" w:firstLine="276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Class</w:t>
                      </w:r>
                      <w:r>
                        <w:rPr>
                          <w:rFonts w:ascii="Cambria"/>
                          <w:w w:val="102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EBPlugin</w:t>
                      </w:r>
                    </w:p>
                  </w:txbxContent>
                </v:textbox>
                <w10:wrap type="none"/>
              </v:shape>
              <v:shape style="position:absolute;left:4482;top:140;width:598;height:317" type="#_x0000_t202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0.34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25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line="2920" w:lineRule="exact"/>
        <w:ind w:left="210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57"/>
          <w:sz w:val="20"/>
          <w:szCs w:val="20"/>
        </w:rPr>
        <w:pict>
          <v:group style="width:542pt;height:146pt;mso-position-horizontal-relative:char;mso-position-vertical-relative:line" coordorigin="0,0" coordsize="10840,2920">
            <v:group style="position:absolute;left:20;top:200;width:3060;height:1260" coordorigin="20,200" coordsize="3060,1260">
              <v:shape style="position:absolute;left:20;top:200;width:3060;height:1260" coordorigin="20,200" coordsize="3060,1260" path="m20,200l3080,200,3080,1460,20,1460,20,200xe" filled="false" stroked="true" strokeweight="2.0pt" strokecolor="#000000">
                <v:path arrowok="t"/>
              </v:shape>
            </v:group>
            <v:group style="position:absolute;left:7760;top:20;width:3060;height:1260" coordorigin="7760,20" coordsize="3060,1260">
              <v:shape style="position:absolute;left:7760;top:20;width:3060;height:1260" coordorigin="7760,20" coordsize="3060,1260" path="m7760,20l10820,20,10820,1280,7760,1280,7760,20xe" filled="false" stroked="true" strokeweight="2.0pt" strokecolor="#000000">
                <v:path arrowok="t"/>
              </v:shape>
              <v:shape style="position:absolute;left:2850;top:541;width:5141;height:480" type="#_x0000_t75" stroked="false">
                <v:imagedata r:id="rId57" o:title=""/>
              </v:shape>
            </v:group>
            <v:group style="position:absolute;left:3120;top:740;width:4601;height:20" coordorigin="3120,740" coordsize="4601,20">
              <v:shape style="position:absolute;left:3120;top:740;width:4601;height:20" coordorigin="3120,740" coordsize="4601,20" path="m7720,760l5420,760,5420,740,3120,740e" filled="false" stroked="true" strokeweight="2.0pt" strokecolor="#000000">
                <v:path arrowok="t"/>
              </v:shape>
              <v:shape style="position:absolute;left:7577;top:667;width:183;height:186" type="#_x0000_t75" stroked="false">
                <v:imagedata r:id="rId58" o:title=""/>
              </v:shape>
              <v:shape style="position:absolute;left:3080;top:647;width:183;height:186" type="#_x0000_t75" stroked="false">
                <v:imagedata r:id="rId59" o:title=""/>
              </v:shape>
            </v:group>
            <v:group style="position:absolute;left:20;top:1640;width:3060;height:1260" coordorigin="20,1640" coordsize="3060,1260">
              <v:shape style="position:absolute;left:20;top:1640;width:3060;height:1260" coordorigin="20,1640" coordsize="3060,1260" path="m20,1640l3080,1640,3080,2900,20,2900,20,1640xe" filled="false" stroked="true" strokeweight="2.0pt" strokecolor="#000000">
                <v:path arrowok="t"/>
              </v:shape>
              <v:shape style="position:absolute;left:2850;top:541;width:5141;height:1901" type="#_x0000_t75" stroked="false">
                <v:imagedata r:id="rId60" o:title=""/>
              </v:shape>
            </v:group>
            <v:group style="position:absolute;left:3120;top:740;width:4601;height:1440" coordorigin="3120,740" coordsize="4601,1440">
              <v:shape style="position:absolute;left:3120;top:740;width:4601;height:1440" coordorigin="3120,740" coordsize="4601,1440" path="m7720,740l5420,740,5420,2180,3120,2180e" filled="false" stroked="true" strokeweight="2.0pt" strokecolor="#000000">
                <v:path arrowok="t"/>
              </v:shape>
              <v:shape style="position:absolute;left:7577;top:647;width:183;height:186" type="#_x0000_t75" stroked="false">
                <v:imagedata r:id="rId6" o:title=""/>
              </v:shape>
              <v:shape style="position:absolute;left:3080;top:2087;width:183;height:186" type="#_x0000_t75" stroked="false">
                <v:imagedata r:id="rId59" o:title=""/>
              </v:shape>
              <v:shape style="position:absolute;left:7760;top:20;width:3060;height:1260" type="#_x0000_t202" filled="false" stroked="false">
                <v:textbox inset="0,0,0,0">
                  <w:txbxContent>
                    <w:p>
                      <w:pPr>
                        <w:spacing w:line="249" w:lineRule="auto" w:before="260"/>
                        <w:ind w:left="359" w:right="361" w:firstLine="644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Method</w:t>
                      </w:r>
                      <w:r>
                        <w:rPr>
                          <w:rFonts w:ascii="Cambria"/>
                          <w:w w:val="102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handleMessage()</w:t>
                      </w:r>
                    </w:p>
                  </w:txbxContent>
                </v:textbox>
                <w10:wrap type="none"/>
              </v:shape>
              <v:shape style="position:absolute;left:20;top:200;width:3060;height:1260" type="#_x0000_t202" filled="false" stroked="false">
                <v:textbox inset="0,0,0,0">
                  <w:txbxContent>
                    <w:p>
                      <w:pPr>
                        <w:spacing w:line="244" w:lineRule="auto" w:before="262"/>
                        <w:ind w:left="253" w:right="249" w:firstLine="753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Method</w:t>
                      </w:r>
                      <w:r>
                        <w:rPr>
                          <w:rFonts w:ascii="Cambria"/>
                          <w:w w:val="102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actionPerformed()</w:t>
                      </w:r>
                    </w:p>
                  </w:txbxContent>
                </v:textbox>
                <w10:wrap type="none"/>
              </v:shape>
              <v:shape style="position:absolute;left:20;top:1640;width:3060;height:1260" type="#_x0000_t202" filled="false" stroked="false">
                <v:textbox inset="0,0,0,0">
                  <w:txbxContent>
                    <w:p>
                      <w:pPr>
                        <w:spacing w:line="244" w:lineRule="auto" w:before="262"/>
                        <w:ind w:left="795" w:right="707" w:hanging="82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Constructor</w:t>
                      </w:r>
                      <w:r>
                        <w:rPr>
                          <w:rFonts w:ascii="Cambria"/>
                          <w:spacing w:val="-23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Wrapper()</w:t>
                      </w:r>
                    </w:p>
                  </w:txbxContent>
                </v:textbox>
                <w10:wrap type="none"/>
              </v:shape>
              <v:shape style="position:absolute;left:5024;top:140;width:598;height:317" type="#_x0000_t202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0.56</w:t>
                      </w:r>
                    </w:p>
                  </w:txbxContent>
                </v:textbox>
                <w10:wrap type="none"/>
              </v:shape>
              <v:shape style="position:absolute;left:5744;top:1220;width:598;height:317" type="#_x0000_t202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0.26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57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line="1300" w:lineRule="exact"/>
        <w:ind w:left="210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5"/>
          <w:sz w:val="20"/>
          <w:szCs w:val="20"/>
        </w:rPr>
        <w:pict>
          <v:group style="width:551pt;height:65pt;mso-position-horizontal-relative:char;mso-position-vertical-relative:line" coordorigin="0,0" coordsize="11020,1300">
            <v:group style="position:absolute;left:7940;top:20;width:3060;height:1260" coordorigin="7940,20" coordsize="3060,1260">
              <v:shape style="position:absolute;left:7940;top:20;width:3060;height:1260" coordorigin="7940,20" coordsize="3060,1260" path="m7940,20l11000,20,11000,1280,7940,1280,7940,20xe" filled="false" stroked="true" strokeweight="2.0pt" strokecolor="#000000">
                <v:path arrowok="t"/>
              </v:shape>
            </v:group>
            <v:group style="position:absolute;left:20;top:20;width:3060;height:1260" coordorigin="20,20" coordsize="3060,1260">
              <v:shape style="position:absolute;left:20;top:20;width:3060;height:1260" coordorigin="20,20" coordsize="3060,1260" path="m20,20l3080,20,3080,1280,20,1280,20,20xe" filled="false" stroked="true" strokeweight="2.0pt" strokecolor="#000000">
                <v:path arrowok="t"/>
              </v:shape>
              <v:shape style="position:absolute;left:2850;top:538;width:5323;height:466" type="#_x0000_t75" stroked="false">
                <v:imagedata r:id="rId61" o:title=""/>
              </v:shape>
            </v:group>
            <v:group style="position:absolute;left:3120;top:740;width:4781;height:2" coordorigin="3120,740" coordsize="4781,2">
              <v:shape style="position:absolute;left:3120;top:740;width:4781;height:2" coordorigin="3120,740" coordsize="4781,0" path="m3120,740l7900,740e" filled="false" stroked="true" strokeweight="2.0pt" strokecolor="#000000">
                <v:path arrowok="t"/>
              </v:shape>
              <v:shape style="position:absolute;left:3080;top:647;width:183;height:186" type="#_x0000_t75" stroked="false">
                <v:imagedata r:id="rId62" o:title=""/>
              </v:shape>
              <v:shape style="position:absolute;left:7757;top:647;width:183;height:186" type="#_x0000_t75" stroked="false">
                <v:imagedata r:id="rId6" o:title=""/>
              </v:shape>
              <v:shape style="position:absolute;left:20;top:20;width:3060;height:1260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Times New Roman" w:hAnsi="Times New Roman" w:cs="Times New Roman" w:eastAsia="Times New Roman" w:hint="default"/>
                          <w:sz w:val="38"/>
                          <w:szCs w:val="38"/>
                        </w:rPr>
                      </w:pPr>
                    </w:p>
                    <w:p>
                      <w:pPr>
                        <w:spacing w:before="0"/>
                        <w:ind w:left="1" w:right="0" w:firstLine="0"/>
                        <w:jc w:val="center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Block</w:t>
                      </w:r>
                      <w:r>
                        <w:rPr>
                          <w:rFonts w:ascii="Cambria"/>
                          <w:spacing w:val="25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7940;top:20;width:3060;height:1260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Times New Roman" w:hAnsi="Times New Roman" w:cs="Times New Roman" w:eastAsia="Times New Roman" w:hint="default"/>
                          <w:sz w:val="38"/>
                          <w:szCs w:val="38"/>
                        </w:rPr>
                      </w:pPr>
                    </w:p>
                    <w:p>
                      <w:pPr>
                        <w:spacing w:before="0"/>
                        <w:ind w:left="1" w:right="0" w:firstLine="0"/>
                        <w:jc w:val="center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Block</w:t>
                      </w:r>
                      <w:r>
                        <w:rPr>
                          <w:rFonts w:ascii="Cambria"/>
                          <w:spacing w:val="25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2</w:t>
                      </w:r>
                    </w:p>
                  </w:txbxContent>
                </v:textbox>
                <w10:wrap type="none"/>
              </v:shape>
              <v:shape style="position:absolute;left:5202;top:133;width:596;height:317" type="#_x0000_t202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0.55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25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1300" w:lineRule="exact"/>
        <w:ind w:left="192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5"/>
          <w:sz w:val="20"/>
          <w:szCs w:val="20"/>
        </w:rPr>
        <w:pict>
          <v:group style="width:551pt;height:65pt;mso-position-horizontal-relative:char;mso-position-vertical-relative:line" coordorigin="0,0" coordsize="11020,1300">
            <v:group style="position:absolute;left:20;top:20;width:3060;height:1260" coordorigin="20,20" coordsize="3060,1260">
              <v:shape style="position:absolute;left:20;top:20;width:3060;height:1260" coordorigin="20,20" coordsize="3060,1260" path="m20,20l3080,20,3080,1280,20,1280,20,20xe" filled="false" stroked="true" strokeweight="2.0pt" strokecolor="#000000">
                <v:path arrowok="t"/>
              </v:shape>
            </v:group>
            <v:group style="position:absolute;left:7940;top:20;width:3060;height:1260" coordorigin="7940,20" coordsize="3060,1260">
              <v:shape style="position:absolute;left:7940;top:20;width:3060;height:1260" coordorigin="7940,20" coordsize="3060,1260" path="m7940,20l11000,20,11000,1280,7940,1280,7940,20xe" filled="false" stroked="true" strokeweight="2.0pt" strokecolor="#000000">
                <v:path arrowok="t"/>
              </v:shape>
              <v:shape style="position:absolute;left:2847;top:538;width:5323;height:466" type="#_x0000_t75" stroked="false">
                <v:imagedata r:id="rId63" o:title=""/>
              </v:shape>
            </v:group>
            <v:group style="position:absolute;left:3120;top:740;width:4781;height:2" coordorigin="3120,740" coordsize="4781,2">
              <v:shape style="position:absolute;left:3120;top:740;width:4781;height:2" coordorigin="3120,740" coordsize="4781,0" path="m7900,740l5510,740,3120,740e" filled="false" stroked="true" strokeweight="2.0pt" strokecolor="#000000">
                <v:path arrowok="t"/>
              </v:shape>
              <v:shape style="position:absolute;left:7757;top:647;width:183;height:186" type="#_x0000_t75" stroked="false">
                <v:imagedata r:id="rId6" o:title=""/>
              </v:shape>
              <v:shape style="position:absolute;left:3080;top:647;width:183;height:186" type="#_x0000_t75" stroked="false">
                <v:imagedata r:id="rId64" o:title=""/>
              </v:shape>
              <v:shape style="position:absolute;left:20;top:20;width:3060;height:1260" type="#_x0000_t202" filled="false" stroked="false">
                <v:textbox inset="0,0,0,0">
                  <w:txbxContent>
                    <w:p>
                      <w:pPr>
                        <w:spacing w:line="244" w:lineRule="auto" w:before="262"/>
                        <w:ind w:left="250" w:right="251" w:firstLine="753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Method</w:t>
                      </w:r>
                      <w:r>
                        <w:rPr>
                          <w:rFonts w:ascii="Cambria"/>
                          <w:w w:val="102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actionPerformed()</w:t>
                      </w:r>
                    </w:p>
                  </w:txbxContent>
                </v:textbox>
                <w10:wrap type="none"/>
              </v:shape>
              <v:shape style="position:absolute;left:7940;top:20;width:3060;height:1260" type="#_x0000_t202" filled="false" stroked="false">
                <v:textbox inset="0,0,0,0">
                  <w:txbxContent>
                    <w:p>
                      <w:pPr>
                        <w:spacing w:line="244" w:lineRule="auto" w:before="262"/>
                        <w:ind w:left="359" w:right="361" w:firstLine="644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Method</w:t>
                      </w:r>
                      <w:r>
                        <w:rPr>
                          <w:rFonts w:ascii="Cambria"/>
                          <w:w w:val="102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handleMessage()</w:t>
                      </w:r>
                    </w:p>
                  </w:txbxContent>
                </v:textbox>
                <w10:wrap type="none"/>
              </v:shape>
              <v:shape style="position:absolute;left:5204;top:133;width:598;height:317" type="#_x0000_t202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0.56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25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line="2740" w:lineRule="exact"/>
        <w:ind w:left="12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54"/>
          <w:sz w:val="20"/>
          <w:szCs w:val="20"/>
        </w:rPr>
        <w:pict>
          <v:group style="width:704pt;height:137pt;mso-position-horizontal-relative:char;mso-position-vertical-relative:line" coordorigin="0,0" coordsize="14080,2740">
            <v:group style="position:absolute;left:20;top:20;width:4860;height:1260" coordorigin="20,20" coordsize="4860,1260">
              <v:shape style="position:absolute;left:20;top:20;width:4860;height:1260" coordorigin="20,20" coordsize="4860,1260" path="m20,20l4880,20,4880,1280,20,1280,20,20xe" filled="false" stroked="true" strokeweight="2.0pt" strokecolor="#000000">
                <v:path arrowok="t"/>
              </v:shape>
            </v:group>
            <v:group style="position:absolute;left:9740;top:20;width:4320;height:1260" coordorigin="9740,20" coordsize="4320,1260">
              <v:shape style="position:absolute;left:9740;top:20;width:4320;height:1260" coordorigin="9740,20" coordsize="4320,1260" path="m9740,20l14060,20,14060,1280,9740,1280,9740,20xe" filled="false" stroked="true" strokeweight="2.0pt" strokecolor="#000000">
                <v:path arrowok="t"/>
              </v:shape>
              <v:shape style="position:absolute;left:4647;top:541;width:5323;height:461" type="#_x0000_t75" stroked="false">
                <v:imagedata r:id="rId65" o:title=""/>
              </v:shape>
            </v:group>
            <v:group style="position:absolute;left:4920;top:740;width:4781;height:2" coordorigin="4920,740" coordsize="4781,2">
              <v:shape style="position:absolute;left:4920;top:740;width:4781;height:2" coordorigin="4920,740" coordsize="4781,0" path="m9700,740l7310,740,4920,740e" filled="false" stroked="true" strokeweight="2.0pt" strokecolor="#000000">
                <v:path arrowok="t"/>
              </v:shape>
              <v:shape style="position:absolute;left:9557;top:647;width:183;height:186" type="#_x0000_t75" stroked="false">
                <v:imagedata r:id="rId6" o:title=""/>
              </v:shape>
              <v:shape style="position:absolute;left:4880;top:647;width:183;height:186" type="#_x0000_t75" stroked="false">
                <v:imagedata r:id="rId64" o:title=""/>
              </v:shape>
            </v:group>
            <v:group style="position:absolute;left:1820;top:1460;width:3060;height:1260" coordorigin="1820,1460" coordsize="3060,1260">
              <v:shape style="position:absolute;left:1820;top:1460;width:3060;height:1260" coordorigin="1820,1460" coordsize="3060,1260" path="m1820,1460l4880,1460,4880,2720,1820,2720,1820,1460xe" filled="false" stroked="true" strokeweight="2.0pt" strokecolor="#000000">
                <v:path arrowok="t"/>
              </v:shape>
              <v:shape style="position:absolute;left:4647;top:541;width:5323;height:1901" type="#_x0000_t75" stroked="false">
                <v:imagedata r:id="rId66" o:title=""/>
              </v:shape>
            </v:group>
            <v:group style="position:absolute;left:4920;top:740;width:4781;height:1440" coordorigin="4920,740" coordsize="4781,1440">
              <v:shape style="position:absolute;left:4920;top:740;width:4781;height:1440" coordorigin="4920,740" coordsize="4781,1440" path="m9700,740l7310,740,7310,2180,4920,2180e" filled="false" stroked="true" strokeweight="2.0pt" strokecolor="#000000">
                <v:path arrowok="t"/>
              </v:shape>
              <v:shape style="position:absolute;left:9557;top:647;width:183;height:186" type="#_x0000_t75" stroked="false">
                <v:imagedata r:id="rId6" o:title=""/>
              </v:shape>
              <v:shape style="position:absolute;left:4880;top:2087;width:183;height:186" type="#_x0000_t75" stroked="false">
                <v:imagedata r:id="rId64" o:title=""/>
              </v:shape>
              <v:shape style="position:absolute;left:20;top:20;width:4860;height:1260" type="#_x0000_t202" filled="false" stroked="false">
                <v:textbox inset="0,0,0,0">
                  <w:txbxContent>
                    <w:p>
                      <w:pPr>
                        <w:spacing w:line="247" w:lineRule="auto" w:before="101"/>
                        <w:ind w:left="740" w:right="458" w:hanging="284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Else Part: Method</w:t>
                      </w:r>
                      <w:r>
                        <w:rPr>
                          <w:rFonts w:ascii="Cambria"/>
                          <w:spacing w:val="29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Invocation</w:t>
                      </w:r>
                      <w:r>
                        <w:rPr>
                          <w:rFonts w:ascii="Cambria"/>
                          <w:spacing w:val="-61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pacing w:val="-61"/>
                          <w:sz w:val="31"/>
                        </w:rPr>
                      </w:r>
                      <w:r>
                        <w:rPr>
                          <w:rFonts w:ascii="Cambria"/>
                          <w:sz w:val="31"/>
                        </w:rPr>
                        <w:t>Context.removeAction();</w:t>
                      </w:r>
                    </w:p>
                  </w:txbxContent>
                </v:textbox>
                <w10:wrap type="none"/>
              </v:shape>
              <v:shape style="position:absolute;left:9740;top:20;width:4320;height:1260" type="#_x0000_t202" filled="false" stroked="false">
                <v:textbox inset="0,0,0,0">
                  <w:txbxContent>
                    <w:p>
                      <w:pPr>
                        <w:spacing w:line="247" w:lineRule="auto" w:before="101"/>
                        <w:ind w:left="281" w:right="282" w:firstLine="589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Method</w:t>
                      </w:r>
                      <w:r>
                        <w:rPr>
                          <w:rFonts w:ascii="Cambria"/>
                          <w:spacing w:val="11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Invocation</w:t>
                      </w:r>
                      <w:r>
                        <w:rPr>
                          <w:rFonts w:ascii="Cambria"/>
                          <w:w w:val="102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EditBus.removeFromBus();</w:t>
                      </w:r>
                    </w:p>
                  </w:txbxContent>
                </v:textbox>
                <w10:wrap type="none"/>
              </v:shape>
              <v:shape style="position:absolute;left:1820;top:1460;width:3060;height:1260" type="#_x0000_t202" filled="false" stroked="false">
                <v:textbox inset="0,0,0,0">
                  <w:txbxContent>
                    <w:p>
                      <w:pPr>
                        <w:spacing w:line="249" w:lineRule="auto" w:before="260"/>
                        <w:ind w:left="677" w:right="678" w:firstLine="39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Log</w:t>
                      </w:r>
                      <w:r>
                        <w:rPr>
                          <w:rFonts w:ascii="Cambria"/>
                          <w:spacing w:val="28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method</w:t>
                      </w:r>
                      <w:r>
                        <w:rPr>
                          <w:rFonts w:ascii="Cambria"/>
                          <w:spacing w:val="1"/>
                          <w:w w:val="102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Invocation</w:t>
                      </w:r>
                      <w:r>
                        <w:rPr>
                          <w:rFonts w:ascii="Cambria"/>
                          <w:spacing w:val="45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7004;top:140;width:598;height:317" type="#_x0000_t202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0.44</w:t>
                      </w:r>
                    </w:p>
                  </w:txbxContent>
                </v:textbox>
                <w10:wrap type="none"/>
              </v:shape>
              <v:shape style="position:absolute;left:7542;top:1220;width:596;height:317" type="#_x0000_t202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0.33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54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line="1300" w:lineRule="exact"/>
        <w:ind w:left="192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5"/>
          <w:sz w:val="20"/>
          <w:szCs w:val="20"/>
        </w:rPr>
        <w:pict>
          <v:group style="width:551pt;height:65pt;mso-position-horizontal-relative:char;mso-position-vertical-relative:line" coordorigin="0,0" coordsize="11020,1300">
            <v:group style="position:absolute;left:20;top:20;width:3060;height:1260" coordorigin="20,20" coordsize="3060,1260">
              <v:shape style="position:absolute;left:20;top:20;width:3060;height:1260" coordorigin="20,20" coordsize="3060,1260" path="m20,20l3080,20,3080,1280,20,1280,20,20xe" filled="false" stroked="true" strokeweight="2.0pt" strokecolor="#000000">
                <v:path arrowok="t"/>
              </v:shape>
            </v:group>
            <v:group style="position:absolute;left:7940;top:20;width:3060;height:1260" coordorigin="7940,20" coordsize="3060,1260">
              <v:shape style="position:absolute;left:7940;top:20;width:3060;height:1260" coordorigin="7940,20" coordsize="3060,1260" path="m7940,20l11000,20,11000,1280,7940,1280,7940,20xe" filled="false" stroked="true" strokeweight="2.0pt" strokecolor="#000000">
                <v:path arrowok="t"/>
              </v:shape>
              <v:shape style="position:absolute;left:2847;top:541;width:5323;height:461" type="#_x0000_t75" stroked="false">
                <v:imagedata r:id="rId65" o:title=""/>
              </v:shape>
            </v:group>
            <v:group style="position:absolute;left:3120;top:740;width:4781;height:2" coordorigin="3120,740" coordsize="4781,2">
              <v:shape style="position:absolute;left:3120;top:740;width:4781;height:2" coordorigin="3120,740" coordsize="4781,0" path="m7900,740l5510,740,3120,740e" filled="false" stroked="true" strokeweight="2.0pt" strokecolor="#000000">
                <v:path arrowok="t"/>
              </v:shape>
              <v:shape style="position:absolute;left:7757;top:647;width:183;height:186" type="#_x0000_t75" stroked="false">
                <v:imagedata r:id="rId6" o:title=""/>
              </v:shape>
              <v:shape style="position:absolute;left:3080;top:647;width:183;height:186" type="#_x0000_t75" stroked="false">
                <v:imagedata r:id="rId64" o:title=""/>
              </v:shape>
              <v:shape style="position:absolute;left:20;top:20;width:3060;height:1260" type="#_x0000_t202" filled="false" stroked="false">
                <v:textbox inset="0,0,0,0">
                  <w:txbxContent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 w:hint="default"/>
                          <w:sz w:val="38"/>
                          <w:szCs w:val="38"/>
                        </w:rPr>
                      </w:pPr>
                    </w:p>
                    <w:p>
                      <w:pPr>
                        <w:spacing w:before="0"/>
                        <w:ind w:left="571" w:right="0" w:firstLine="0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If Statement</w:t>
                      </w:r>
                      <w:r>
                        <w:rPr>
                          <w:rFonts w:ascii="Cambria"/>
                          <w:spacing w:val="53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7940;top:20;width:3060;height:1260" type="#_x0000_t202" filled="false" stroked="false">
                <v:textbox inset="0,0,0,0">
                  <w:txbxContent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 w:hint="default"/>
                          <w:sz w:val="38"/>
                          <w:szCs w:val="38"/>
                        </w:rPr>
                      </w:pPr>
                    </w:p>
                    <w:p>
                      <w:pPr>
                        <w:spacing w:before="0"/>
                        <w:ind w:left="571" w:right="0" w:firstLine="0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If Statement</w:t>
                      </w:r>
                      <w:r>
                        <w:rPr>
                          <w:rFonts w:ascii="Cambria"/>
                          <w:spacing w:val="53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2</w:t>
                      </w:r>
                    </w:p>
                  </w:txbxContent>
                </v:textbox>
                <w10:wrap type="none"/>
              </v:shape>
              <v:shape style="position:absolute;left:5204;top:140;width:598;height:317" type="#_x0000_t202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0.33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25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1300" w:lineRule="exact"/>
        <w:ind w:left="192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5"/>
          <w:sz w:val="20"/>
          <w:szCs w:val="20"/>
        </w:rPr>
        <w:pict>
          <v:group style="width:551pt;height:65pt;mso-position-horizontal-relative:char;mso-position-vertical-relative:line" coordorigin="0,0" coordsize="11020,1300">
            <v:group style="position:absolute;left:20;top:20;width:3060;height:1260" coordorigin="20,20" coordsize="3060,1260">
              <v:shape style="position:absolute;left:20;top:20;width:3060;height:1260" coordorigin="20,20" coordsize="3060,1260" path="m20,20l3080,20,3080,1280,20,1280,20,20xe" filled="false" stroked="true" strokeweight="2.0pt" strokecolor="#000000">
                <v:path arrowok="t"/>
              </v:shape>
            </v:group>
            <v:group style="position:absolute;left:7940;top:20;width:3060;height:1260" coordorigin="7940,20" coordsize="3060,1260">
              <v:shape style="position:absolute;left:7940;top:20;width:3060;height:1260" coordorigin="7940,20" coordsize="3060,1260" path="m7940,20l11000,20,11000,1280,7940,1280,7940,20xe" filled="false" stroked="true" strokeweight="2.0pt" strokecolor="#000000">
                <v:path arrowok="t"/>
              </v:shape>
              <v:shape style="position:absolute;left:2847;top:538;width:5323;height:466" type="#_x0000_t75" stroked="false">
                <v:imagedata r:id="rId63" o:title=""/>
              </v:shape>
            </v:group>
            <v:group style="position:absolute;left:3120;top:740;width:4781;height:2" coordorigin="3120,740" coordsize="4781,2">
              <v:shape style="position:absolute;left:3120;top:740;width:4781;height:2" coordorigin="3120,740" coordsize="4781,0" path="m7900,740l5510,740,3120,740e" filled="false" stroked="true" strokeweight="2.0pt" strokecolor="#000000">
                <v:path arrowok="t"/>
              </v:shape>
              <v:shape style="position:absolute;left:7757;top:647;width:183;height:186" type="#_x0000_t75" stroked="false">
                <v:imagedata r:id="rId6" o:title=""/>
              </v:shape>
              <v:shape style="position:absolute;left:3080;top:647;width:183;height:186" type="#_x0000_t75" stroked="false">
                <v:imagedata r:id="rId64" o:title=""/>
              </v:shape>
              <v:shape style="position:absolute;left:20;top:20;width:3060;height:1260" type="#_x0000_t202" filled="false" stroked="false">
                <v:textbox inset="0,0,0,0">
                  <w:txbxContent>
                    <w:p>
                      <w:pPr>
                        <w:spacing w:line="244" w:lineRule="auto" w:before="262"/>
                        <w:ind w:left="677" w:right="678" w:firstLine="39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Log</w:t>
                      </w:r>
                      <w:r>
                        <w:rPr>
                          <w:rFonts w:ascii="Cambria"/>
                          <w:spacing w:val="28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method</w:t>
                      </w:r>
                      <w:r>
                        <w:rPr>
                          <w:rFonts w:ascii="Cambria"/>
                          <w:spacing w:val="1"/>
                          <w:w w:val="102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Invocation</w:t>
                      </w:r>
                      <w:r>
                        <w:rPr>
                          <w:rFonts w:ascii="Cambria"/>
                          <w:spacing w:val="45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7940;top:20;width:3060;height:1260" type="#_x0000_t202" filled="false" stroked="false">
                <v:textbox inset="0,0,0,0">
                  <w:txbxContent>
                    <w:p>
                      <w:pPr>
                        <w:spacing w:line="244" w:lineRule="auto" w:before="262"/>
                        <w:ind w:left="677" w:right="678" w:firstLine="42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Log</w:t>
                      </w:r>
                      <w:r>
                        <w:rPr>
                          <w:rFonts w:ascii="Cambria"/>
                          <w:spacing w:val="27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Method</w:t>
                      </w:r>
                      <w:r>
                        <w:rPr>
                          <w:rFonts w:ascii="Cambria"/>
                          <w:spacing w:val="1"/>
                          <w:w w:val="102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Invocation</w:t>
                      </w:r>
                      <w:r>
                        <w:rPr>
                          <w:rFonts w:ascii="Cambria"/>
                          <w:spacing w:val="45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2</w:t>
                      </w:r>
                    </w:p>
                  </w:txbxContent>
                </v:textbox>
                <w10:wrap type="none"/>
              </v:shape>
              <v:shape style="position:absolute;left:5204;top:133;width:598;height:317" type="#_x0000_t202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0.75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25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920" w:lineRule="exact"/>
        <w:ind w:left="138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57"/>
          <w:sz w:val="20"/>
          <w:szCs w:val="20"/>
        </w:rPr>
        <w:pict>
          <v:group style="width:605pt;height:146pt;mso-position-horizontal-relative:char;mso-position-vertical-relative:line" coordorigin="0,0" coordsize="12100,2920">
            <v:group style="position:absolute;left:20;top:20;width:3600;height:1260" coordorigin="20,20" coordsize="3600,1260">
              <v:shape style="position:absolute;left:20;top:20;width:3600;height:1260" coordorigin="20,20" coordsize="3600,1260" path="m20,20l3620,20,3620,1280,20,1280,20,20xe" filled="false" stroked="true" strokeweight="2.0pt" strokecolor="#000000">
                <v:path arrowok="t"/>
              </v:shape>
            </v:group>
            <v:group style="position:absolute;left:8480;top:20;width:3600;height:1260" coordorigin="8480,20" coordsize="3600,1260">
              <v:shape style="position:absolute;left:8480;top:20;width:3600;height:1260" coordorigin="8480,20" coordsize="3600,1260" path="m8480,20l12080,20,12080,1280,8480,1280,8480,20xe" filled="false" stroked="true" strokeweight="2.0pt" strokecolor="#000000">
                <v:path arrowok="t"/>
              </v:shape>
              <v:shape style="position:absolute;left:3387;top:541;width:5323;height:461" type="#_x0000_t75" stroked="false">
                <v:imagedata r:id="rId65" o:title=""/>
              </v:shape>
            </v:group>
            <v:group style="position:absolute;left:3660;top:740;width:4781;height:2" coordorigin="3660,740" coordsize="4781,2">
              <v:shape style="position:absolute;left:3660;top:740;width:4781;height:2" coordorigin="3660,740" coordsize="4781,0" path="m8440,740l6050,740,3660,740e" filled="false" stroked="true" strokeweight="2.0pt" strokecolor="#000000">
                <v:path arrowok="t"/>
              </v:shape>
              <v:shape style="position:absolute;left:8297;top:647;width:183;height:186" type="#_x0000_t75" stroked="false">
                <v:imagedata r:id="rId6" o:title=""/>
              </v:shape>
              <v:shape style="position:absolute;left:3620;top:647;width:183;height:186" type="#_x0000_t75" stroked="false">
                <v:imagedata r:id="rId64" o:title=""/>
              </v:shape>
            </v:group>
            <v:group style="position:absolute;left:20;top:1640;width:3600;height:1260" coordorigin="20,1640" coordsize="3600,1260">
              <v:shape style="position:absolute;left:20;top:1640;width:3600;height:1260" coordorigin="20,1640" coordsize="3600,1260" path="m20,1640l3620,1640,3620,2900,20,2900,20,1640xe" filled="false" stroked="true" strokeweight="2.0pt" strokecolor="#000000">
                <v:path arrowok="t"/>
              </v:shape>
              <v:shape style="position:absolute;left:3387;top:541;width:5323;height:1901" type="#_x0000_t75" stroked="false">
                <v:imagedata r:id="rId66" o:title=""/>
              </v:shape>
            </v:group>
            <v:group style="position:absolute;left:3660;top:740;width:4781;height:1440" coordorigin="3660,740" coordsize="4781,1440">
              <v:shape style="position:absolute;left:3660;top:740;width:4781;height:1440" coordorigin="3660,740" coordsize="4781,1440" path="m8440,740l6050,740,6050,2180,3660,2180e" filled="false" stroked="true" strokeweight="2.0pt" strokecolor="#000000">
                <v:path arrowok="t"/>
              </v:shape>
              <v:shape style="position:absolute;left:8297;top:647;width:183;height:186" type="#_x0000_t75" stroked="false">
                <v:imagedata r:id="rId6" o:title=""/>
              </v:shape>
              <v:shape style="position:absolute;left:3620;top:2087;width:183;height:186" type="#_x0000_t75" stroked="false">
                <v:imagedata r:id="rId64" o:title=""/>
              </v:shape>
              <v:shape style="position:absolute;left:20;top:20;width:3600;height:1260" type="#_x0000_t202" filled="false" stroked="false">
                <v:textbox inset="0,0,0,0">
                  <w:txbxContent>
                    <w:p>
                      <w:pPr>
                        <w:spacing w:line="247" w:lineRule="auto" w:before="101"/>
                        <w:ind w:left="244" w:right="241" w:firstLine="1216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Field</w:t>
                      </w:r>
                      <w:r>
                        <w:rPr>
                          <w:rFonts w:ascii="Cambria"/>
                          <w:spacing w:val="3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pacing w:val="3"/>
                          <w:sz w:val="31"/>
                        </w:rPr>
                      </w:r>
                      <w:r>
                        <w:rPr>
                          <w:rFonts w:ascii="Cambria"/>
                          <w:spacing w:val="3"/>
                          <w:sz w:val="31"/>
                        </w:rPr>
                      </w:r>
                      <w:r>
                        <w:rPr>
                          <w:rFonts w:ascii="Cambria"/>
                          <w:sz w:val="31"/>
                        </w:rPr>
                        <w:t>context: </w:t>
                      </w:r>
                      <w:r>
                        <w:rPr>
                          <w:rFonts w:ascii="Cambria"/>
                          <w:spacing w:val="14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ActionContext</w:t>
                      </w:r>
                    </w:p>
                  </w:txbxContent>
                </v:textbox>
                <w10:wrap type="none"/>
              </v:shape>
              <v:shape style="position:absolute;left:8480;top:20;width:3600;height:1260" type="#_x0000_t202" filled="false" stroked="false">
                <v:textbox inset="0,0,0,0">
                  <w:txbxContent>
                    <w:p>
                      <w:pPr>
                        <w:spacing w:line="247" w:lineRule="auto" w:before="101"/>
                        <w:ind w:left="356" w:right="359" w:firstLine="1101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Field</w:t>
                      </w:r>
                      <w:r>
                        <w:rPr>
                          <w:rFonts w:ascii="Cambria"/>
                          <w:w w:val="102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seeWarning: </w:t>
                      </w:r>
                      <w:r>
                        <w:rPr>
                          <w:rFonts w:ascii="Cambria"/>
                          <w:spacing w:val="10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boolean</w:t>
                      </w:r>
                    </w:p>
                  </w:txbxContent>
                </v:textbox>
                <w10:wrap type="none"/>
              </v:shape>
              <v:shape style="position:absolute;left:20;top:1640;width:3600;height:1260" type="#_x0000_t202" filled="false" stroked="false">
                <v:textbox inset="0,0,0,0">
                  <w:txbxContent>
                    <w:p>
                      <w:pPr>
                        <w:spacing w:line="247" w:lineRule="auto" w:before="99"/>
                        <w:ind w:left="491" w:right="488" w:firstLine="969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Field</w:t>
                      </w:r>
                      <w:r>
                        <w:rPr>
                          <w:rFonts w:ascii="Cambria"/>
                          <w:w w:val="102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actionName: </w:t>
                      </w:r>
                      <w:r>
                        <w:rPr>
                          <w:rFonts w:ascii="Cambria"/>
                          <w:spacing w:val="2"/>
                          <w:sz w:val="31"/>
                        </w:rPr>
                        <w:t> </w:t>
                      </w:r>
                      <w:r>
                        <w:rPr>
                          <w:rFonts w:ascii="Cambria"/>
                          <w:sz w:val="31"/>
                        </w:rPr>
                        <w:t>String</w:t>
                      </w:r>
                    </w:p>
                  </w:txbxContent>
                </v:textbox>
                <w10:wrap type="none"/>
              </v:shape>
              <v:shape style="position:absolute;left:5744;top:140;width:596;height:317" type="#_x0000_t202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0.35</w:t>
                      </w:r>
                    </w:p>
                  </w:txbxContent>
                </v:textbox>
                <w10:wrap type="none"/>
              </v:shape>
              <v:shape style="position:absolute;left:5202;top:2473;width:598;height:317" type="#_x0000_t202" filled="false" stroked="false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 w:hint="default"/>
                          <w:sz w:val="31"/>
                          <w:szCs w:val="31"/>
                        </w:rPr>
                      </w:pPr>
                      <w:r>
                        <w:rPr>
                          <w:rFonts w:ascii="Cambria"/>
                          <w:sz w:val="31"/>
                        </w:rPr>
                        <w:t>0.34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57"/>
          <w:sz w:val="20"/>
          <w:szCs w:val="20"/>
        </w:rPr>
      </w:r>
    </w:p>
    <w:sectPr>
      <w:pgSz w:w="18720" w:h="27360"/>
      <w:pgMar w:top="1160" w:bottom="280" w:left="1660" w:right="2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2016-04-25T15:48:20Z</dcterms:created>
  <dcterms:modified xsi:type="dcterms:W3CDTF">2016-04-25T15:48:20Z</dcterms:modified>
</cp:coreProperties>
</file>